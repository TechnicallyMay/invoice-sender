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margin" w:tblpY="537"/>
        <w:tblW w:w="2965" w:type="pct"/>
        <w:tblLayout w:type="fixed"/>
        <w:tblLook w:val="0620" w:firstRow="1" w:lastRow="0" w:firstColumn="0" w:lastColumn="0" w:noHBand="1" w:noVBand="1"/>
        <w:tblCaption w:val="Footer layout table"/>
      </w:tblPr>
      <w:tblGrid>
        <w:gridCol w:w="732"/>
        <w:gridCol w:w="4940"/>
        <w:gridCol w:w="732"/>
      </w:tblGrid>
      <w:tr w:rsidR="0097787B" w14:paraId="431CF93D" w14:textId="77777777" w:rsidTr="0097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1"/>
        </w:trPr>
        <w:tc>
          <w:tcPr>
            <w:tcW w:w="5672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A68364" w14:textId="77777777" w:rsidR="0097787B" w:rsidRPr="004819AF" w:rsidRDefault="0097787B" w:rsidP="0097787B">
            <w:pPr>
              <w:pStyle w:val="Footer"/>
              <w:ind w:left="0"/>
            </w:pPr>
            <w:r w:rsidRPr="004819AF">
              <w:t>&lt;</w:t>
            </w:r>
            <w:proofErr w:type="spellStart"/>
            <w:proofErr w:type="gramStart"/>
            <w:r w:rsidRPr="004819AF">
              <w:t>owner.cell</w:t>
            </w:r>
            <w:proofErr w:type="gramEnd"/>
            <w:r w:rsidRPr="004819AF">
              <w:t>_number</w:t>
            </w:r>
            <w:proofErr w:type="spellEnd"/>
            <w:r w:rsidRPr="004819AF">
              <w:t>&gt;</w:t>
            </w:r>
          </w:p>
          <w:p w14:paraId="730B6EAA" w14:textId="77777777" w:rsidR="0097787B" w:rsidRPr="004819AF" w:rsidRDefault="0097787B" w:rsidP="0097787B">
            <w:pPr>
              <w:pStyle w:val="Footer"/>
              <w:rPr>
                <w:bCs w:val="0"/>
              </w:rPr>
            </w:pPr>
            <w:r w:rsidRPr="004819AF">
              <w:t>&lt;</w:t>
            </w:r>
            <w:proofErr w:type="spellStart"/>
            <w:proofErr w:type="gramStart"/>
            <w:r w:rsidRPr="004819AF">
              <w:t>owner.address</w:t>
            </w:r>
            <w:proofErr w:type="spellEnd"/>
            <w:proofErr w:type="gramEnd"/>
            <w:r w:rsidRPr="004819AF">
              <w:t>&gt;</w:t>
            </w:r>
          </w:p>
          <w:p w14:paraId="18A159B6" w14:textId="77777777" w:rsidR="0097787B" w:rsidRDefault="0097787B" w:rsidP="0097787B">
            <w:pPr>
              <w:pStyle w:val="Footer"/>
            </w:pPr>
            <w:r w:rsidRPr="004819AF">
              <w:t>&lt;</w:t>
            </w:r>
            <w:proofErr w:type="spellStart"/>
            <w:r w:rsidRPr="004819AF">
              <w:t>owner.city_state_zip</w:t>
            </w:r>
            <w:proofErr w:type="spellEnd"/>
            <w:r w:rsidRPr="004819AF">
              <w:t>&gt;</w:t>
            </w:r>
          </w:p>
        </w:tc>
        <w:tc>
          <w:tcPr>
            <w:tcW w:w="732" w:type="dxa"/>
          </w:tcPr>
          <w:p w14:paraId="00FB489A" w14:textId="77777777" w:rsidR="0097787B" w:rsidRDefault="0097787B" w:rsidP="0097787B">
            <w:pPr>
              <w:pStyle w:val="Footer"/>
              <w:rPr>
                <w:noProof/>
                <w:lang w:val="en-US"/>
              </w:rPr>
            </w:pPr>
          </w:p>
        </w:tc>
      </w:tr>
      <w:tr w:rsidR="0097787B" w14:paraId="6B5117C1" w14:textId="77777777" w:rsidTr="0097787B">
        <w:trPr>
          <w:gridAfter w:val="2"/>
          <w:wAfter w:w="5672" w:type="dxa"/>
          <w:trHeight w:val="1301"/>
        </w:trPr>
        <w:tc>
          <w:tcPr>
            <w:tcW w:w="732" w:type="dxa"/>
          </w:tcPr>
          <w:p w14:paraId="1F2BB87B" w14:textId="77777777" w:rsidR="0097787B" w:rsidRDefault="0097787B" w:rsidP="0097787B">
            <w:pPr>
              <w:pStyle w:val="Footer"/>
              <w:rPr>
                <w:noProof/>
                <w:lang w:val="en-US"/>
              </w:rPr>
            </w:pPr>
          </w:p>
        </w:tc>
      </w:tr>
    </w:tbl>
    <w:p w14:paraId="75248746" w14:textId="77777777" w:rsidR="0097787B" w:rsidRDefault="0097787B" w:rsidP="0097787B">
      <w:pPr>
        <w:pStyle w:val="Organization"/>
      </w:pPr>
      <w:r>
        <w:t>&lt;header&gt;</w:t>
      </w:r>
    </w:p>
    <w:p w14:paraId="5BC1393D" w14:textId="6CBC063A" w:rsidR="0097787B" w:rsidRDefault="0097787B" w:rsidP="0097787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&lt;title&gt;</w:t>
      </w:r>
    </w:p>
    <w:p w14:paraId="234EAFF9" w14:textId="75E48B4E" w:rsidR="000B46D0" w:rsidRPr="0097787B" w:rsidRDefault="00C57145" w:rsidP="00C57145">
      <w:pPr>
        <w:pStyle w:val="NoSpacing"/>
        <w:rPr>
          <w:sz w:val="24"/>
          <w:szCs w:val="24"/>
        </w:rPr>
      </w:pPr>
      <w:r w:rsidRPr="0097787B">
        <w:rPr>
          <w:sz w:val="24"/>
          <w:szCs w:val="24"/>
        </w:rPr>
        <w:t>&lt;date&gt;</w:t>
      </w:r>
    </w:p>
    <w:p w14:paraId="10F3F3B6" w14:textId="3ED10F21" w:rsidR="00C57145" w:rsidRPr="0097787B" w:rsidRDefault="00C57145" w:rsidP="00C57145">
      <w:pPr>
        <w:pStyle w:val="NoSpacing"/>
        <w:rPr>
          <w:sz w:val="24"/>
          <w:szCs w:val="24"/>
        </w:rPr>
      </w:pPr>
      <w:r w:rsidRPr="0097787B">
        <w:rPr>
          <w:sz w:val="24"/>
          <w:szCs w:val="24"/>
        </w:rPr>
        <w:t>&lt;customer.full_name&gt;</w:t>
      </w:r>
    </w:p>
    <w:tbl>
      <w:tblPr>
        <w:tblStyle w:val="TableGrid"/>
        <w:tblW w:w="8424" w:type="dxa"/>
        <w:tblInd w:w="2376" w:type="dxa"/>
        <w:tblLook w:val="04E0" w:firstRow="1" w:lastRow="1" w:firstColumn="1" w:lastColumn="0" w:noHBand="0" w:noVBand="1"/>
        <w:tblCaption w:val="Invoice table"/>
      </w:tblPr>
      <w:tblGrid>
        <w:gridCol w:w="1443"/>
        <w:gridCol w:w="4101"/>
        <w:gridCol w:w="1440"/>
        <w:gridCol w:w="1440"/>
      </w:tblGrid>
      <w:tr w:rsidR="000B46D0" w14:paraId="377E9DDC" w14:textId="77777777" w:rsidTr="00FB2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1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1CC1B0EF" w14:textId="77777777" w:rsidR="000B46D0" w:rsidRDefault="000B46D0" w:rsidP="00FB2055">
            <w:r>
              <w:t>Quantity</w:t>
            </w:r>
          </w:p>
        </w:tc>
        <w:tc>
          <w:tcPr>
            <w:tcW w:w="410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4DAD939F" w14:textId="77777777" w:rsidR="000B46D0" w:rsidRDefault="000B46D0" w:rsidP="00FB2055">
            <w:r>
              <w:t>Description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7050997" w14:textId="77777777" w:rsidR="000B46D0" w:rsidRDefault="000B46D0" w:rsidP="00AE60CE">
            <w:pPr>
              <w:jc w:val="right"/>
            </w:pPr>
            <w:r>
              <w:t>Unit Price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74D9CA1" w14:textId="77777777" w:rsidR="000B46D0" w:rsidRDefault="000B46D0" w:rsidP="00AE60CE">
            <w:pPr>
              <w:jc w:val="right"/>
            </w:pPr>
            <w:r>
              <w:t>Total</w:t>
            </w:r>
          </w:p>
        </w:tc>
      </w:tr>
      <w:tr w:rsidR="000B46D0" w14:paraId="2BB8F84A" w14:textId="77777777" w:rsidTr="00FB2055">
        <w:trPr>
          <w:trHeight w:val="493"/>
        </w:trPr>
        <w:tc>
          <w:tcPr>
            <w:tcW w:w="1443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14:paraId="0F7AE4CE" w14:textId="77777777" w:rsidR="000B46D0" w:rsidRDefault="000B46D0" w:rsidP="00FB2055">
            <w:pPr>
              <w:jc w:val="center"/>
            </w:pPr>
            <w:r>
              <w:t>&lt;qty&gt;</w:t>
            </w:r>
          </w:p>
        </w:tc>
        <w:tc>
          <w:tcPr>
            <w:tcW w:w="410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8A86B2E" w14:textId="77777777" w:rsidR="000B46D0" w:rsidRDefault="000B46D0" w:rsidP="00FB2055">
            <w:r>
              <w:t>&lt;description&gt;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024B453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prc</w:t>
            </w:r>
            <w:proofErr w:type="spellEnd"/>
            <w:r>
              <w:t>&gt;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14:paraId="4B26D4A7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ttl</w:t>
            </w:r>
            <w:proofErr w:type="spellEnd"/>
            <w:r>
              <w:t>&gt;</w:t>
            </w:r>
          </w:p>
        </w:tc>
      </w:tr>
      <w:tr w:rsidR="000B46D0" w14:paraId="096E628D" w14:textId="77777777" w:rsidTr="00FB2055">
        <w:trPr>
          <w:trHeight w:val="493"/>
        </w:trPr>
        <w:tc>
          <w:tcPr>
            <w:tcW w:w="1443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7219FEC1" w14:textId="77777777" w:rsidR="000B46D0" w:rsidRDefault="000B46D0" w:rsidP="00FB2055">
            <w:pPr>
              <w:jc w:val="center"/>
            </w:pPr>
            <w:r>
              <w:t>&lt;qty&gt;</w:t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6A4F2414" w14:textId="77777777" w:rsidR="000B46D0" w:rsidRDefault="000B46D0" w:rsidP="00FB2055">
            <w:r>
              <w:t>&lt;description&gt;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927F7BE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prc</w:t>
            </w:r>
            <w:proofErr w:type="spellEnd"/>
            <w: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0D58241F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ttl</w:t>
            </w:r>
            <w:proofErr w:type="spellEnd"/>
            <w:r>
              <w:t>&gt;</w:t>
            </w:r>
          </w:p>
        </w:tc>
      </w:tr>
      <w:tr w:rsidR="000B46D0" w14:paraId="0DDA5618" w14:textId="77777777" w:rsidTr="00FB2055">
        <w:trPr>
          <w:trHeight w:val="493"/>
        </w:trPr>
        <w:tc>
          <w:tcPr>
            <w:tcW w:w="1443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6AC771EB" w14:textId="77777777" w:rsidR="000B46D0" w:rsidRDefault="000B46D0" w:rsidP="00FB2055">
            <w:pPr>
              <w:jc w:val="center"/>
            </w:pPr>
            <w:r>
              <w:t>&lt;qty&gt;</w:t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006A3524" w14:textId="77777777" w:rsidR="000B46D0" w:rsidRDefault="000B46D0" w:rsidP="00FB2055">
            <w:r>
              <w:t>&lt;description&gt;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58567CB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prc</w:t>
            </w:r>
            <w:proofErr w:type="spellEnd"/>
            <w: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69EB95AF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ttl</w:t>
            </w:r>
            <w:proofErr w:type="spellEnd"/>
            <w:r>
              <w:t>&gt;</w:t>
            </w:r>
          </w:p>
        </w:tc>
      </w:tr>
      <w:tr w:rsidR="000B46D0" w14:paraId="3602ACB4" w14:textId="77777777" w:rsidTr="00FB2055">
        <w:trPr>
          <w:trHeight w:val="493"/>
        </w:trPr>
        <w:tc>
          <w:tcPr>
            <w:tcW w:w="1443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0C258015" w14:textId="77777777" w:rsidR="000B46D0" w:rsidRDefault="000B46D0" w:rsidP="00FB2055">
            <w:pPr>
              <w:jc w:val="center"/>
            </w:pPr>
            <w:r>
              <w:t>&lt;qty&gt;</w:t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15AF634C" w14:textId="77777777" w:rsidR="000B46D0" w:rsidRDefault="000B46D0" w:rsidP="00FB2055">
            <w:r>
              <w:t>&lt;description&gt;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48120E5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prc</w:t>
            </w:r>
            <w:proofErr w:type="spellEnd"/>
            <w: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68D7B333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ttl</w:t>
            </w:r>
            <w:proofErr w:type="spellEnd"/>
            <w:r>
              <w:t>&gt;</w:t>
            </w:r>
          </w:p>
        </w:tc>
      </w:tr>
      <w:tr w:rsidR="000B46D0" w14:paraId="353DAAE9" w14:textId="77777777" w:rsidTr="00FB2055">
        <w:trPr>
          <w:trHeight w:val="493"/>
        </w:trPr>
        <w:tc>
          <w:tcPr>
            <w:tcW w:w="1443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1FA854ED" w14:textId="77777777" w:rsidR="000B46D0" w:rsidRDefault="000B46D0" w:rsidP="00FB2055">
            <w:pPr>
              <w:jc w:val="center"/>
            </w:pPr>
            <w:r>
              <w:t>&lt;qty&gt;</w:t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17CED248" w14:textId="77777777" w:rsidR="000B46D0" w:rsidRDefault="000B46D0" w:rsidP="00FB2055">
            <w:r>
              <w:t>&lt;description&gt;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465C0E3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prc</w:t>
            </w:r>
            <w:proofErr w:type="spellEnd"/>
            <w: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7EA5AF29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ttl</w:t>
            </w:r>
            <w:proofErr w:type="spellEnd"/>
            <w:r>
              <w:t>&gt;</w:t>
            </w:r>
          </w:p>
        </w:tc>
      </w:tr>
      <w:tr w:rsidR="000B46D0" w14:paraId="350297FC" w14:textId="77777777" w:rsidTr="00FB2055">
        <w:trPr>
          <w:trHeight w:val="493"/>
        </w:trPr>
        <w:tc>
          <w:tcPr>
            <w:tcW w:w="1443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19D27F98" w14:textId="77777777" w:rsidR="000B46D0" w:rsidRDefault="000B46D0" w:rsidP="00FB2055">
            <w:pPr>
              <w:jc w:val="center"/>
            </w:pPr>
            <w:r>
              <w:t>&lt;qty&gt;</w:t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3B75A09E" w14:textId="77777777" w:rsidR="000B46D0" w:rsidRDefault="000B46D0" w:rsidP="00FB2055">
            <w:r>
              <w:t>&lt;description&gt;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A9FA24B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prc</w:t>
            </w:r>
            <w:proofErr w:type="spellEnd"/>
            <w: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4921E95E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ttl</w:t>
            </w:r>
            <w:proofErr w:type="spellEnd"/>
            <w:r>
              <w:t>&gt;</w:t>
            </w:r>
          </w:p>
        </w:tc>
      </w:tr>
      <w:tr w:rsidR="000B46D0" w14:paraId="271A237D" w14:textId="77777777" w:rsidTr="00FB2055">
        <w:trPr>
          <w:trHeight w:val="493"/>
        </w:trPr>
        <w:tc>
          <w:tcPr>
            <w:tcW w:w="1443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F8D7A69" w14:textId="77777777" w:rsidR="000B46D0" w:rsidRDefault="000B46D0" w:rsidP="00FB2055">
            <w:pPr>
              <w:jc w:val="center"/>
            </w:pPr>
            <w:r>
              <w:t>&lt;qty&gt;</w:t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319DDC25" w14:textId="77777777" w:rsidR="000B46D0" w:rsidRDefault="000B46D0" w:rsidP="00FB2055">
            <w:r>
              <w:t>&lt;description&gt;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01354A8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prc</w:t>
            </w:r>
            <w:proofErr w:type="spellEnd"/>
            <w: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50A36302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ttl</w:t>
            </w:r>
            <w:proofErr w:type="spellEnd"/>
            <w:r>
              <w:t>&gt;</w:t>
            </w:r>
          </w:p>
        </w:tc>
      </w:tr>
      <w:tr w:rsidR="000B46D0" w14:paraId="7F5C75D9" w14:textId="77777777" w:rsidTr="00FB2055">
        <w:trPr>
          <w:trHeight w:val="493"/>
        </w:trPr>
        <w:tc>
          <w:tcPr>
            <w:tcW w:w="1443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0D02B22" w14:textId="77777777" w:rsidR="000B46D0" w:rsidRDefault="000B46D0" w:rsidP="00FB2055">
            <w:pPr>
              <w:jc w:val="center"/>
            </w:pPr>
            <w:r>
              <w:t>&lt;qty&gt;</w:t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3D137E16" w14:textId="77777777" w:rsidR="000B46D0" w:rsidRDefault="000B46D0" w:rsidP="00FB2055">
            <w:r>
              <w:t>&lt;description&gt;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FD8D774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prc</w:t>
            </w:r>
            <w:proofErr w:type="spellEnd"/>
            <w: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CCE3F3B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ttl</w:t>
            </w:r>
            <w:proofErr w:type="spellEnd"/>
            <w:r>
              <w:t>&gt;</w:t>
            </w:r>
          </w:p>
        </w:tc>
      </w:tr>
      <w:tr w:rsidR="000B46D0" w14:paraId="7E5A85CA" w14:textId="77777777" w:rsidTr="00FB2055">
        <w:trPr>
          <w:trHeight w:val="493"/>
        </w:trPr>
        <w:tc>
          <w:tcPr>
            <w:tcW w:w="1443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1922079C" w14:textId="77777777" w:rsidR="000B46D0" w:rsidRDefault="000B46D0" w:rsidP="00FB2055">
            <w:pPr>
              <w:jc w:val="center"/>
            </w:pPr>
            <w:r>
              <w:t>&lt;qty&gt;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98AB63A" w14:textId="77777777" w:rsidR="000B46D0" w:rsidRDefault="000B46D0" w:rsidP="00FB2055">
            <w:r>
              <w:t>&lt;description&gt;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97D9EA4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prc</w:t>
            </w:r>
            <w:proofErr w:type="spellEnd"/>
            <w: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133BF609" w14:textId="77777777" w:rsidR="000B46D0" w:rsidRDefault="000B46D0" w:rsidP="00FB2055">
            <w:pPr>
              <w:jc w:val="right"/>
            </w:pPr>
            <w:r>
              <w:t>&lt;</w:t>
            </w:r>
            <w:proofErr w:type="spellStart"/>
            <w:r>
              <w:t>ttl</w:t>
            </w:r>
            <w:proofErr w:type="spellEnd"/>
            <w:r>
              <w:t>&gt;</w:t>
            </w:r>
          </w:p>
        </w:tc>
      </w:tr>
      <w:tr w:rsidR="000B46D0" w14:paraId="540E1F26" w14:textId="77777777" w:rsidTr="00FB205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144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1CBA45F" w14:textId="77777777" w:rsidR="000B46D0" w:rsidRDefault="000B46D0" w:rsidP="00FB2055">
            <w:pPr>
              <w:jc w:val="center"/>
            </w:pPr>
          </w:p>
        </w:tc>
        <w:tc>
          <w:tcPr>
            <w:tcW w:w="4101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14:paraId="2C6DB272" w14:textId="77777777" w:rsidR="000B46D0" w:rsidRDefault="000B46D0" w:rsidP="00FB2055">
            <w:pPr>
              <w:jc w:val="center"/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0763827B" w14:textId="77777777" w:rsidR="000B46D0" w:rsidRDefault="000B46D0" w:rsidP="00FB2055">
            <w:pPr>
              <w:jc w:val="right"/>
            </w:pPr>
            <w:r>
              <w:t>Total Due: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F914B9A" w14:textId="77777777" w:rsidR="000B46D0" w:rsidRDefault="000B46D0" w:rsidP="00FB2055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&lt;</w:t>
            </w:r>
            <w:proofErr w:type="spellStart"/>
            <w:r>
              <w:rPr>
                <w:szCs w:val="22"/>
              </w:rPr>
              <w:t>grnd_ttl</w:t>
            </w:r>
            <w:proofErr w:type="spellEnd"/>
            <w:r>
              <w:rPr>
                <w:szCs w:val="22"/>
              </w:rPr>
              <w:t>&gt;</w:t>
            </w:r>
          </w:p>
        </w:tc>
      </w:tr>
    </w:tbl>
    <w:p w14:paraId="3CCDC43B" w14:textId="256092A9" w:rsidR="000B46D0" w:rsidRDefault="000B46D0" w:rsidP="000B46D0">
      <w:pPr>
        <w:pStyle w:val="Terms"/>
      </w:pPr>
      <w:r>
        <w:t>Please make checks payable &lt;</w:t>
      </w:r>
      <w:proofErr w:type="spellStart"/>
      <w:proofErr w:type="gramStart"/>
      <w:r>
        <w:t>owner.full</w:t>
      </w:r>
      <w:proofErr w:type="gramEnd"/>
      <w:r>
        <w:t>_name</w:t>
      </w:r>
      <w:proofErr w:type="spellEnd"/>
      <w:r>
        <w:t>&gt;</w:t>
      </w:r>
      <w:r w:rsidR="00137FFE">
        <w:t>.</w:t>
      </w:r>
      <w:r>
        <w:t xml:space="preserve">  </w:t>
      </w:r>
      <w:r w:rsidR="00137FFE">
        <w:t xml:space="preserve">Due </w:t>
      </w:r>
      <w:bookmarkStart w:id="0" w:name="_GoBack"/>
      <w:bookmarkEnd w:id="0"/>
      <w:r>
        <w:t>&lt;</w:t>
      </w:r>
      <w:proofErr w:type="spellStart"/>
      <w:r>
        <w:t>due</w:t>
      </w:r>
      <w:r w:rsidR="00E7788C">
        <w:softHyphen/>
        <w:t>_</w:t>
      </w:r>
      <w:r>
        <w:t>dat</w:t>
      </w:r>
      <w:r w:rsidR="00137FFE">
        <w:t>e</w:t>
      </w:r>
      <w:proofErr w:type="spellEnd"/>
      <w:r w:rsidR="00137FFE">
        <w:t>&gt;.</w:t>
      </w:r>
    </w:p>
    <w:p w14:paraId="3CEDD397" w14:textId="77777777" w:rsidR="000B46D0" w:rsidRDefault="000B46D0" w:rsidP="000B46D0">
      <w:pPr>
        <w:pStyle w:val="Closing"/>
      </w:pPr>
      <w:r>
        <w:t>Thank you!</w:t>
      </w:r>
    </w:p>
    <w:p w14:paraId="0ADB1EA0" w14:textId="77777777" w:rsidR="000B46D0" w:rsidRDefault="000B46D0" w:rsidP="000B46D0">
      <w:pPr>
        <w:pStyle w:val="Closing"/>
      </w:pPr>
    </w:p>
    <w:p w14:paraId="1332A0A4" w14:textId="77777777" w:rsidR="000B46D0" w:rsidRDefault="000B46D0" w:rsidP="000B46D0">
      <w:pPr>
        <w:pStyle w:val="Closing"/>
      </w:pPr>
    </w:p>
    <w:p w14:paraId="5A3673FD" w14:textId="77777777" w:rsidR="002349A5" w:rsidRPr="000B46D0" w:rsidRDefault="002349A5" w:rsidP="000B46D0"/>
    <w:sectPr w:rsidR="002349A5" w:rsidRPr="000B46D0" w:rsidSect="00FD23C5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EE62F" w14:textId="77777777" w:rsidR="008F708B" w:rsidRDefault="008F708B">
      <w:pPr>
        <w:spacing w:after="0" w:line="240" w:lineRule="auto"/>
      </w:pPr>
      <w:r>
        <w:separator/>
      </w:r>
    </w:p>
  </w:endnote>
  <w:endnote w:type="continuationSeparator" w:id="0">
    <w:p w14:paraId="04AB0B94" w14:textId="77777777" w:rsidR="008F708B" w:rsidRDefault="008F7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47DEBA31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D05857C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99C2F7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5DDD1" w14:textId="69825DF4" w:rsidR="002349A5" w:rsidRDefault="002349A5">
    <w:pPr>
      <w:pStyle w:val="Footer"/>
    </w:pPr>
  </w:p>
  <w:p w14:paraId="7B8E5246" w14:textId="77777777" w:rsidR="001526EF" w:rsidRDefault="001526EF" w:rsidP="000154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6317E" w14:textId="77777777" w:rsidR="008F708B" w:rsidRDefault="008F708B">
      <w:pPr>
        <w:spacing w:after="0" w:line="240" w:lineRule="auto"/>
      </w:pPr>
      <w:r>
        <w:separator/>
      </w:r>
    </w:p>
  </w:footnote>
  <w:footnote w:type="continuationSeparator" w:id="0">
    <w:p w14:paraId="037431B6" w14:textId="77777777" w:rsidR="008F708B" w:rsidRDefault="008F7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36549507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576D00D0" w14:textId="77777777" w:rsidR="001526EF" w:rsidRDefault="000154FD">
              <w:pPr>
                <w:pStyle w:val="Date"/>
                <w:spacing w:before="0"/>
                <w:ind w:left="0" w:right="0"/>
              </w:pPr>
              <w:r>
                <w:t>&lt;date&gt;</w:t>
              </w:r>
            </w:p>
          </w:tc>
        </w:sdtContent>
      </w:sdt>
      <w:tc>
        <w:tcPr>
          <w:tcW w:w="288" w:type="dxa"/>
          <w:vAlign w:val="bottom"/>
        </w:tcPr>
        <w:p w14:paraId="0BC504BC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20534A42" w14:textId="77777777" w:rsidR="001526EF" w:rsidRDefault="008F708B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 w:rsidR="000154FD">
                <w:t>&lt;title&gt;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r w:rsidR="001872AD">
                <w:t>1234</w:t>
              </w:r>
            </w:sdtContent>
          </w:sdt>
        </w:p>
      </w:tc>
    </w:tr>
  </w:tbl>
  <w:p w14:paraId="65E5F938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FD"/>
    <w:rsid w:val="0000065C"/>
    <w:rsid w:val="000154FD"/>
    <w:rsid w:val="00043EF3"/>
    <w:rsid w:val="00051746"/>
    <w:rsid w:val="00082737"/>
    <w:rsid w:val="000B46D0"/>
    <w:rsid w:val="000E0C55"/>
    <w:rsid w:val="00137FFE"/>
    <w:rsid w:val="0014036F"/>
    <w:rsid w:val="001526EF"/>
    <w:rsid w:val="001872AD"/>
    <w:rsid w:val="001F54F3"/>
    <w:rsid w:val="002346B1"/>
    <w:rsid w:val="002349A5"/>
    <w:rsid w:val="002C7064"/>
    <w:rsid w:val="002E0640"/>
    <w:rsid w:val="004819AF"/>
    <w:rsid w:val="005B5FAB"/>
    <w:rsid w:val="005E08FB"/>
    <w:rsid w:val="00651908"/>
    <w:rsid w:val="006F59CF"/>
    <w:rsid w:val="00704EB1"/>
    <w:rsid w:val="00723993"/>
    <w:rsid w:val="0075116F"/>
    <w:rsid w:val="007559BF"/>
    <w:rsid w:val="007A320D"/>
    <w:rsid w:val="007F3C3E"/>
    <w:rsid w:val="008443B9"/>
    <w:rsid w:val="008F708B"/>
    <w:rsid w:val="00904491"/>
    <w:rsid w:val="00920A61"/>
    <w:rsid w:val="00942A9D"/>
    <w:rsid w:val="00956A8B"/>
    <w:rsid w:val="00960F1D"/>
    <w:rsid w:val="0097787B"/>
    <w:rsid w:val="00A049A7"/>
    <w:rsid w:val="00A7216A"/>
    <w:rsid w:val="00AA7BEA"/>
    <w:rsid w:val="00AE60CE"/>
    <w:rsid w:val="00B34773"/>
    <w:rsid w:val="00B36685"/>
    <w:rsid w:val="00B94109"/>
    <w:rsid w:val="00BF2E87"/>
    <w:rsid w:val="00C33C95"/>
    <w:rsid w:val="00C57145"/>
    <w:rsid w:val="00C772CC"/>
    <w:rsid w:val="00C85906"/>
    <w:rsid w:val="00CB4F95"/>
    <w:rsid w:val="00D65F41"/>
    <w:rsid w:val="00DB476F"/>
    <w:rsid w:val="00E06E64"/>
    <w:rsid w:val="00E5193A"/>
    <w:rsid w:val="00E7788C"/>
    <w:rsid w:val="00EA42EC"/>
    <w:rsid w:val="00EE13B2"/>
    <w:rsid w:val="00F03774"/>
    <w:rsid w:val="00F455FA"/>
    <w:rsid w:val="00F62A25"/>
    <w:rsid w:val="00F83BF1"/>
    <w:rsid w:val="00FD044F"/>
    <w:rsid w:val="00FD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DAF51"/>
  <w15:chartTrackingRefBased/>
  <w15:docId w15:val="{7AF401ED-6C80-4DD1-BE8C-57DDF791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34817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9D3511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9D3511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9D3511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9D3511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D34817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9D3511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9D3511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on\AppData\Local\Packages\Microsoft.Office.Desktop_8wekyb3d8bbwe\LocalCache\Roaming\Microsoft\Templates\Business%20invoice%20(Red%20and%20Blac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(Red and Black).dotx</Template>
  <TotalTime>82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&lt;title&gt;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&lt;title&gt;</dc:title>
  <dc:subject/>
  <dc:creator>Mason Wells</dc:creator>
  <cp:keywords>&lt;date&gt;</cp:keywords>
  <dc:description/>
  <cp:lastModifiedBy>Mason Wells</cp:lastModifiedBy>
  <cp:revision>30</cp:revision>
  <dcterms:created xsi:type="dcterms:W3CDTF">2019-01-07T04:01:00Z</dcterms:created>
  <dcterms:modified xsi:type="dcterms:W3CDTF">2019-01-07T20:23:00Z</dcterms:modified>
</cp:coreProperties>
</file>